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FA" w:rsidRDefault="00450AFA" w:rsidP="00450AFA">
      <w:pPr>
        <w:pStyle w:val="Luettelokappale"/>
        <w:numPr>
          <w:ilvl w:val="0"/>
          <w:numId w:val="1"/>
        </w:numPr>
      </w:pPr>
      <w:r>
        <w:t xml:space="preserve">Antibiootti, </w:t>
      </w:r>
      <w:proofErr w:type="spellStart"/>
      <w:r>
        <w:t>Krea</w:t>
      </w:r>
      <w:proofErr w:type="spellEnd"/>
      <w:r>
        <w:t>?</w:t>
      </w:r>
    </w:p>
    <w:p w:rsidR="00450AFA" w:rsidRDefault="00331EE3" w:rsidP="00450AFA">
      <w:pPr>
        <w:pStyle w:val="Luettelokappale"/>
        <w:numPr>
          <w:ilvl w:val="1"/>
          <w:numId w:val="1"/>
        </w:numPr>
      </w:pPr>
      <w:proofErr w:type="spellStart"/>
      <w:r>
        <w:t>Kefruoksiimi</w:t>
      </w:r>
      <w:proofErr w:type="spellEnd"/>
      <w:r>
        <w:t xml:space="preserve"> 1.5 g 1x3 iv. tekstinä: </w:t>
      </w:r>
      <w:r>
        <w:t xml:space="preserve">Antibiootiksi </w:t>
      </w:r>
      <w:proofErr w:type="spellStart"/>
      <w:r w:rsidR="00450AFA">
        <w:t>Kefuroksiimi</w:t>
      </w:r>
      <w:proofErr w:type="spellEnd"/>
      <w:r w:rsidR="00450AFA">
        <w:t xml:space="preserve"> 1.5g 1x3 iv</w:t>
      </w:r>
    </w:p>
    <w:p w:rsidR="00331EE3" w:rsidRPr="00331EE3" w:rsidRDefault="00331EE3" w:rsidP="00450AFA">
      <w:pPr>
        <w:pStyle w:val="Luettelokappale"/>
        <w:numPr>
          <w:ilvl w:val="1"/>
          <w:numId w:val="1"/>
        </w:numPr>
      </w:pPr>
      <w:proofErr w:type="spellStart"/>
      <w:r>
        <w:t>Tazocin</w:t>
      </w:r>
      <w:proofErr w:type="spellEnd"/>
      <w:r>
        <w:t xml:space="preserve"> 4g 1x3 iv. =&gt; </w:t>
      </w:r>
      <w:r>
        <w:t xml:space="preserve">Antibiootiksi </w:t>
      </w:r>
      <w:proofErr w:type="spellStart"/>
      <w:r w:rsidR="00450AFA" w:rsidRPr="00450AFA">
        <w:t>Tazocin</w:t>
      </w:r>
      <w:proofErr w:type="spellEnd"/>
      <w:r w:rsidR="00450AFA" w:rsidRPr="00450AFA">
        <w:t xml:space="preserve"> 4g 1x3 iv</w:t>
      </w:r>
    </w:p>
    <w:p w:rsidR="00333190" w:rsidRPr="00331EE3" w:rsidRDefault="00331EE3" w:rsidP="00450AFA">
      <w:pPr>
        <w:pStyle w:val="Luettelokappale"/>
        <w:numPr>
          <w:ilvl w:val="1"/>
          <w:numId w:val="1"/>
        </w:numPr>
      </w:pPr>
      <w:proofErr w:type="spellStart"/>
      <w:r>
        <w:t>Keftriaksoni</w:t>
      </w:r>
      <w:proofErr w:type="spellEnd"/>
      <w:r>
        <w:t xml:space="preserve"> 2g 1x1 iv =&gt; </w:t>
      </w:r>
      <w:r>
        <w:t xml:space="preserve">Antibiootiksi </w:t>
      </w:r>
      <w:proofErr w:type="spellStart"/>
      <w:r w:rsidR="00333190" w:rsidRPr="00331EE3">
        <w:t>Keftriaksoni</w:t>
      </w:r>
      <w:proofErr w:type="spellEnd"/>
      <w:r w:rsidR="00333190" w:rsidRPr="00331EE3">
        <w:t xml:space="preserve"> 2g x1 iv</w:t>
      </w:r>
    </w:p>
    <w:p w:rsidR="00333190" w:rsidRPr="00333190" w:rsidRDefault="00331EE3" w:rsidP="00450AFA">
      <w:pPr>
        <w:pStyle w:val="Luettelokappale"/>
        <w:numPr>
          <w:ilvl w:val="1"/>
          <w:numId w:val="1"/>
        </w:numPr>
      </w:pPr>
      <w:r>
        <w:t xml:space="preserve">G-PEN 2Milj KY 1x4 iv. =&gt; </w:t>
      </w:r>
      <w:r>
        <w:t xml:space="preserve">Antibiootiksi </w:t>
      </w:r>
      <w:proofErr w:type="spellStart"/>
      <w:r w:rsidR="00333190" w:rsidRPr="00333190">
        <w:t>Gpen</w:t>
      </w:r>
      <w:proofErr w:type="spellEnd"/>
      <w:r w:rsidR="00333190" w:rsidRPr="00333190">
        <w:t xml:space="preserve"> 2MILJ </w:t>
      </w:r>
      <w:proofErr w:type="spellStart"/>
      <w:r w:rsidR="00333190" w:rsidRPr="00333190">
        <w:t>ky</w:t>
      </w:r>
      <w:proofErr w:type="spellEnd"/>
      <w:r w:rsidR="00333190" w:rsidRPr="00333190">
        <w:t xml:space="preserve"> x 4i.</w:t>
      </w:r>
      <w:r w:rsidR="00333190">
        <w:t>v.</w:t>
      </w:r>
      <w:r w:rsidR="00333190" w:rsidRPr="00333190">
        <w:t xml:space="preserve"> </w:t>
      </w:r>
    </w:p>
    <w:p w:rsidR="00450AFA" w:rsidRPr="00331EE3" w:rsidRDefault="00450AFA" w:rsidP="00450AFA">
      <w:pPr>
        <w:pStyle w:val="Luettelokappale"/>
        <w:numPr>
          <w:ilvl w:val="1"/>
          <w:numId w:val="1"/>
        </w:numPr>
      </w:pPr>
      <w:r w:rsidRPr="00331EE3">
        <w:t>Muu?</w:t>
      </w:r>
    </w:p>
    <w:p w:rsidR="00450AFA" w:rsidRDefault="00450AFA" w:rsidP="00450AFA">
      <w:pPr>
        <w:pStyle w:val="Luettelokappale"/>
        <w:numPr>
          <w:ilvl w:val="0"/>
          <w:numId w:val="1"/>
        </w:numPr>
        <w:rPr>
          <w:lang w:val="en-US"/>
        </w:rPr>
      </w:pPr>
      <w:r w:rsidRPr="00331EE3">
        <w:t xml:space="preserve">Vitaalien </w:t>
      </w:r>
      <w:proofErr w:type="spellStart"/>
      <w:r w:rsidRPr="00331EE3">
        <w:t>seurant</w:t>
      </w:r>
      <w:proofErr w:type="spellEnd"/>
      <w:r>
        <w:rPr>
          <w:lang w:val="en-US"/>
        </w:rPr>
        <w:t>a</w:t>
      </w:r>
    </w:p>
    <w:p w:rsidR="00450AFA" w:rsidRPr="00450AFA" w:rsidRDefault="00450AFA" w:rsidP="00450AFA">
      <w:pPr>
        <w:pStyle w:val="Luettelokappale"/>
        <w:numPr>
          <w:ilvl w:val="1"/>
          <w:numId w:val="1"/>
        </w:numPr>
      </w:pPr>
      <w:r w:rsidRPr="00450AFA">
        <w:t>1x/vrk =&gt;</w:t>
      </w:r>
      <w:r w:rsidR="00333190">
        <w:t xml:space="preserve"> tekstinä:</w:t>
      </w:r>
      <w:r w:rsidRPr="00450AFA">
        <w:t xml:space="preserve"> vitaalien seuranta 1x/vrk</w:t>
      </w:r>
      <w:r w:rsidR="00333190">
        <w:t>.</w:t>
      </w:r>
      <w:r w:rsidRPr="00450AFA">
        <w:t xml:space="preserve"> (ja muut samalla tavalla)</w:t>
      </w:r>
    </w:p>
    <w:p w:rsidR="00450AFA" w:rsidRPr="00333190" w:rsidRDefault="00450AFA" w:rsidP="00450AFA">
      <w:pPr>
        <w:pStyle w:val="Luettelokappale"/>
        <w:numPr>
          <w:ilvl w:val="1"/>
          <w:numId w:val="1"/>
        </w:numPr>
      </w:pPr>
      <w:r w:rsidRPr="00333190">
        <w:t>2x/vrk</w:t>
      </w:r>
      <w:r w:rsidR="00333190" w:rsidRPr="00333190">
        <w:t>.</w:t>
      </w:r>
    </w:p>
    <w:p w:rsidR="00450AFA" w:rsidRPr="00333190" w:rsidRDefault="00450AFA" w:rsidP="00450AFA">
      <w:pPr>
        <w:pStyle w:val="Luettelokappale"/>
        <w:numPr>
          <w:ilvl w:val="1"/>
          <w:numId w:val="1"/>
        </w:numPr>
      </w:pPr>
      <w:r w:rsidRPr="00333190">
        <w:t>3x/vrk</w:t>
      </w:r>
      <w:r w:rsidR="00333190" w:rsidRPr="00333190">
        <w:t>.</w:t>
      </w:r>
    </w:p>
    <w:p w:rsidR="00450AFA" w:rsidRPr="00333190" w:rsidRDefault="00450AFA" w:rsidP="00450AFA">
      <w:pPr>
        <w:pStyle w:val="Luettelokappale"/>
        <w:numPr>
          <w:ilvl w:val="1"/>
          <w:numId w:val="1"/>
        </w:numPr>
      </w:pPr>
      <w:r w:rsidRPr="00333190">
        <w:t>4x/vrk</w:t>
      </w:r>
      <w:r w:rsidR="00333190" w:rsidRPr="00333190">
        <w:t>.</w:t>
      </w:r>
    </w:p>
    <w:p w:rsidR="00450AFA" w:rsidRPr="00333190" w:rsidRDefault="00450AFA" w:rsidP="00450AFA">
      <w:pPr>
        <w:pStyle w:val="Luettelokappale"/>
        <w:numPr>
          <w:ilvl w:val="1"/>
          <w:numId w:val="1"/>
        </w:numPr>
      </w:pPr>
      <w:r w:rsidRPr="00333190">
        <w:t>Telemetriaseurantaan.</w:t>
      </w:r>
    </w:p>
    <w:p w:rsidR="00450AFA" w:rsidRPr="00333190" w:rsidRDefault="00450AFA" w:rsidP="00450AFA">
      <w:pPr>
        <w:pStyle w:val="Luettelokappale"/>
        <w:numPr>
          <w:ilvl w:val="0"/>
          <w:numId w:val="1"/>
        </w:numPr>
      </w:pPr>
      <w:r w:rsidRPr="00333190">
        <w:t>Nestetotaalit</w:t>
      </w:r>
    </w:p>
    <w:p w:rsidR="00450AFA" w:rsidRPr="00333190" w:rsidRDefault="00450AFA" w:rsidP="00450AFA">
      <w:pPr>
        <w:pStyle w:val="Luettelokappale"/>
        <w:numPr>
          <w:ilvl w:val="1"/>
          <w:numId w:val="1"/>
        </w:numPr>
      </w:pPr>
      <w:r w:rsidRPr="00333190">
        <w:t>Nesterajoitus 1000ml/vrk.</w:t>
      </w:r>
    </w:p>
    <w:p w:rsidR="00450AFA" w:rsidRPr="00333190" w:rsidRDefault="00450AFA" w:rsidP="00450AFA">
      <w:pPr>
        <w:pStyle w:val="Luettelokappale"/>
        <w:numPr>
          <w:ilvl w:val="1"/>
          <w:numId w:val="1"/>
        </w:numPr>
      </w:pPr>
      <w:r w:rsidRPr="00333190">
        <w:t>Nesterajoitus 1500ml/vrk.</w:t>
      </w:r>
    </w:p>
    <w:p w:rsidR="00450AFA" w:rsidRDefault="00331EE3" w:rsidP="00450AFA">
      <w:pPr>
        <w:pStyle w:val="Luettelokappale"/>
        <w:numPr>
          <w:ilvl w:val="1"/>
          <w:numId w:val="1"/>
        </w:numPr>
      </w:pPr>
      <w:r>
        <w:t>Nestetotaalit X</w:t>
      </w:r>
      <w:r w:rsidR="00450AFA" w:rsidRPr="00450AFA">
        <w:t xml:space="preserve">000ml/vrk, suun kautta vapaasti, </w:t>
      </w:r>
      <w:proofErr w:type="spellStart"/>
      <w:r w:rsidR="00450AFA" w:rsidRPr="00450AFA">
        <w:t>Ringer</w:t>
      </w:r>
      <w:proofErr w:type="spellEnd"/>
      <w:r w:rsidR="00450AFA" w:rsidRPr="00450AFA">
        <w:t>/NaCl0.</w:t>
      </w:r>
      <w:r w:rsidR="00450AFA">
        <w:t>9%</w:t>
      </w:r>
      <w:r w:rsidR="00450AFA" w:rsidRPr="00450AFA">
        <w:t xml:space="preserve"> </w:t>
      </w:r>
      <w:proofErr w:type="spellStart"/>
      <w:r w:rsidR="00450AFA" w:rsidRPr="00450AFA">
        <w:t>tarv</w:t>
      </w:r>
      <w:proofErr w:type="spellEnd"/>
      <w:r w:rsidR="00450AFA" w:rsidRPr="00450AFA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Nesteet vapaasti suun kautta.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Nesteisiin KCL-lisänä 20/40mmol</w:t>
      </w:r>
      <w:r w:rsidR="00333190">
        <w:t>/litra.</w:t>
      </w:r>
    </w:p>
    <w:p w:rsidR="00450AFA" w:rsidRDefault="00450AFA" w:rsidP="00450AFA">
      <w:pPr>
        <w:pStyle w:val="Luettelokappale"/>
        <w:numPr>
          <w:ilvl w:val="0"/>
          <w:numId w:val="1"/>
        </w:numPr>
      </w:pPr>
      <w:r>
        <w:t>AK-hoito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proofErr w:type="spellStart"/>
      <w:r>
        <w:t>Klexane</w:t>
      </w:r>
      <w:proofErr w:type="spellEnd"/>
      <w:r>
        <w:t xml:space="preserve"> 40mg 1x1 </w:t>
      </w:r>
      <w:proofErr w:type="spellStart"/>
      <w:r>
        <w:t>sc</w:t>
      </w:r>
      <w:proofErr w:type="spellEnd"/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Ei tarvetta</w:t>
      </w:r>
      <w:r w:rsidR="00333190">
        <w:t xml:space="preserve"> AK-hoidolle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Tauotetaan AK-hoito</w:t>
      </w:r>
    </w:p>
    <w:p w:rsidR="00331EE3" w:rsidRDefault="00331EE3" w:rsidP="00450AFA">
      <w:pPr>
        <w:pStyle w:val="Luettelokappale"/>
        <w:numPr>
          <w:ilvl w:val="1"/>
          <w:numId w:val="1"/>
        </w:numPr>
      </w:pPr>
      <w:r>
        <w:t>Muu?</w:t>
      </w:r>
    </w:p>
    <w:p w:rsidR="00450AFA" w:rsidRDefault="00450AFA" w:rsidP="00450AFA">
      <w:pPr>
        <w:pStyle w:val="Luettelokappale"/>
        <w:numPr>
          <w:ilvl w:val="0"/>
          <w:numId w:val="1"/>
        </w:numPr>
      </w:pPr>
      <w:r>
        <w:t>Laboratoriokokeet</w:t>
      </w:r>
      <w:r w:rsidR="00760611">
        <w:t>/RTG</w:t>
      </w:r>
      <w:r>
        <w:t>:</w:t>
      </w:r>
    </w:p>
    <w:p w:rsidR="00450AFA" w:rsidRDefault="00450AFA" w:rsidP="00760611">
      <w:pPr>
        <w:pStyle w:val="Luettelokappale"/>
        <w:numPr>
          <w:ilvl w:val="1"/>
          <w:numId w:val="1"/>
        </w:numPr>
      </w:pPr>
      <w:r>
        <w:t xml:space="preserve">Huomisaamuna PVK, Na, K, </w:t>
      </w:r>
      <w:proofErr w:type="spellStart"/>
      <w:r>
        <w:t>Krea</w:t>
      </w:r>
      <w:proofErr w:type="spellEnd"/>
      <w:r>
        <w:t>, CRP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Huomenna thorax-</w:t>
      </w:r>
      <w:proofErr w:type="spellStart"/>
      <w:r>
        <w:t>rtg</w:t>
      </w:r>
      <w:proofErr w:type="spellEnd"/>
      <w:r w:rsidR="00333190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Huomenna pään-TT</w:t>
      </w:r>
      <w:r w:rsidR="00333190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Jokin muu?</w:t>
      </w:r>
    </w:p>
    <w:p w:rsidR="00450AFA" w:rsidRDefault="00450AFA" w:rsidP="00450AFA">
      <w:pPr>
        <w:pStyle w:val="Luettelokappale"/>
        <w:numPr>
          <w:ilvl w:val="0"/>
          <w:numId w:val="1"/>
        </w:numPr>
      </w:pPr>
      <w:r>
        <w:t>ACE/</w:t>
      </w:r>
      <w:proofErr w:type="spellStart"/>
      <w:r>
        <w:t>Metf</w:t>
      </w:r>
      <w:proofErr w:type="spellEnd"/>
      <w:r w:rsidR="00431440">
        <w:t>.</w:t>
      </w:r>
      <w:r>
        <w:t>/reumalääke</w:t>
      </w:r>
      <w:r w:rsidR="00760611">
        <w:t xml:space="preserve"> taukoon?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 xml:space="preserve">Tauotetaan </w:t>
      </w:r>
      <w:proofErr w:type="spellStart"/>
      <w:r>
        <w:t>metformiini</w:t>
      </w:r>
      <w:proofErr w:type="spellEnd"/>
      <w:r w:rsidR="00333190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 xml:space="preserve">Tauotetaan </w:t>
      </w:r>
      <w:proofErr w:type="spellStart"/>
      <w:r>
        <w:t>metotreksaatti</w:t>
      </w:r>
      <w:proofErr w:type="spellEnd"/>
      <w:r w:rsidR="00333190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Tauotetaan ACE/AT-estäjä</w:t>
      </w:r>
      <w:r w:rsidR="00333190">
        <w:t>.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r>
        <w:t>Muu</w:t>
      </w:r>
      <w:bookmarkStart w:id="0" w:name="_GoBack"/>
      <w:bookmarkEnd w:id="0"/>
      <w:r>
        <w:t xml:space="preserve"> taukoon?</w:t>
      </w:r>
    </w:p>
    <w:p w:rsidR="00450AFA" w:rsidRDefault="00450AFA" w:rsidP="00450AFA">
      <w:pPr>
        <w:pStyle w:val="Luettelokappale"/>
        <w:numPr>
          <w:ilvl w:val="0"/>
          <w:numId w:val="1"/>
        </w:numPr>
      </w:pPr>
      <w:r>
        <w:t>Kuume</w:t>
      </w:r>
      <w:r w:rsidR="00760611">
        <w:t>/kipu</w:t>
      </w:r>
      <w:r>
        <w:t>lääkitys</w:t>
      </w:r>
    </w:p>
    <w:p w:rsidR="00450AFA" w:rsidRDefault="00450AFA" w:rsidP="00450AFA">
      <w:pPr>
        <w:pStyle w:val="Luettelokappale"/>
        <w:numPr>
          <w:ilvl w:val="1"/>
          <w:numId w:val="1"/>
        </w:numPr>
      </w:pPr>
      <w:proofErr w:type="spellStart"/>
      <w:r>
        <w:t>Panadol</w:t>
      </w:r>
      <w:proofErr w:type="spellEnd"/>
      <w:r>
        <w:t xml:space="preserve"> 1g 1x3 po</w:t>
      </w:r>
      <w:r w:rsidR="00333190">
        <w:t>.</w:t>
      </w:r>
    </w:p>
    <w:p w:rsidR="00450AFA" w:rsidRDefault="00450AFA" w:rsidP="00760611">
      <w:pPr>
        <w:pStyle w:val="Luettelokappale"/>
        <w:numPr>
          <w:ilvl w:val="1"/>
          <w:numId w:val="1"/>
        </w:numPr>
      </w:pPr>
      <w:r>
        <w:t>Burana 600mg 1x3 po</w:t>
      </w:r>
      <w:r w:rsidR="00333190">
        <w:t>.</w:t>
      </w:r>
    </w:p>
    <w:p w:rsidR="00450AFA" w:rsidRPr="000854EB" w:rsidRDefault="00450AFA" w:rsidP="00450AFA">
      <w:pPr>
        <w:pStyle w:val="Luettelokappale"/>
        <w:numPr>
          <w:ilvl w:val="1"/>
          <w:numId w:val="1"/>
        </w:numPr>
      </w:pPr>
      <w:proofErr w:type="spellStart"/>
      <w:r w:rsidRPr="000854EB">
        <w:t>Oxynorm</w:t>
      </w:r>
      <w:proofErr w:type="spellEnd"/>
      <w:r w:rsidRPr="000854EB">
        <w:t>/</w:t>
      </w:r>
      <w:proofErr w:type="spellStart"/>
      <w:r w:rsidRPr="000854EB">
        <w:t>Oxanest</w:t>
      </w:r>
      <w:proofErr w:type="spellEnd"/>
      <w:r w:rsidRPr="000854EB">
        <w:t xml:space="preserve"> 5mg </w:t>
      </w:r>
      <w:proofErr w:type="spellStart"/>
      <w:r w:rsidRPr="000854EB">
        <w:t>po</w:t>
      </w:r>
      <w:proofErr w:type="spellEnd"/>
      <w:r w:rsidRPr="000854EB">
        <w:t>/im/iv</w:t>
      </w:r>
      <w:r w:rsidR="00333190" w:rsidRPr="000854EB">
        <w:t>.</w:t>
      </w:r>
    </w:p>
    <w:p w:rsidR="00450AFA" w:rsidRPr="00567E72" w:rsidRDefault="00450AFA" w:rsidP="00760611">
      <w:pPr>
        <w:pStyle w:val="Luettelokappale"/>
        <w:numPr>
          <w:ilvl w:val="1"/>
          <w:numId w:val="1"/>
        </w:numPr>
      </w:pPr>
      <w:r w:rsidRPr="00567E72">
        <w:t>Kotilääkity</w:t>
      </w:r>
      <w:r w:rsidR="00760611" w:rsidRPr="00567E72">
        <w:t>s t</w:t>
      </w:r>
      <w:r w:rsidRPr="00567E72">
        <w:t>arkastettu, jatkuu</w:t>
      </w:r>
      <w:r w:rsidR="00567E72" w:rsidRPr="00567E72">
        <w:t xml:space="preserve"> muutoin</w:t>
      </w:r>
      <w:r w:rsidRPr="00567E72">
        <w:t xml:space="preserve"> ennallaan</w:t>
      </w:r>
      <w:r w:rsidR="00333190" w:rsidRPr="00567E72">
        <w:t>.</w:t>
      </w:r>
    </w:p>
    <w:p w:rsidR="00642E0F" w:rsidRPr="000854EB" w:rsidRDefault="00642E0F" w:rsidP="00642E0F">
      <w:pPr>
        <w:pStyle w:val="Luettelokappale"/>
        <w:numPr>
          <w:ilvl w:val="0"/>
          <w:numId w:val="1"/>
        </w:numPr>
      </w:pPr>
      <w:r w:rsidRPr="000854EB">
        <w:t>Avaava lääkitys:</w:t>
      </w:r>
    </w:p>
    <w:p w:rsidR="00642E0F" w:rsidRDefault="00642E0F" w:rsidP="00642E0F">
      <w:pPr>
        <w:pStyle w:val="Luettelokappale"/>
        <w:numPr>
          <w:ilvl w:val="1"/>
          <w:numId w:val="1"/>
        </w:numPr>
        <w:rPr>
          <w:lang w:val="en-US"/>
        </w:rPr>
      </w:pPr>
      <w:r w:rsidRPr="000854EB">
        <w:t>Solu-M</w:t>
      </w:r>
      <w:proofErr w:type="spellStart"/>
      <w:r>
        <w:rPr>
          <w:lang w:val="en-US"/>
        </w:rPr>
        <w:t>edrol</w:t>
      </w:r>
      <w:proofErr w:type="spellEnd"/>
      <w:r>
        <w:rPr>
          <w:lang w:val="en-US"/>
        </w:rPr>
        <w:t xml:space="preserve"> 40mg 1x1 iv.</w:t>
      </w:r>
    </w:p>
    <w:p w:rsidR="00642E0F" w:rsidRDefault="00642E0F" w:rsidP="00642E0F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Prednisolon</w:t>
      </w:r>
      <w:proofErr w:type="spellEnd"/>
      <w:r>
        <w:rPr>
          <w:lang w:val="en-US"/>
        </w:rPr>
        <w:t xml:space="preserve"> 40mg 1x1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>.</w:t>
      </w:r>
    </w:p>
    <w:p w:rsidR="00642E0F" w:rsidRDefault="00642E0F" w:rsidP="00642E0F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Atrodual</w:t>
      </w:r>
      <w:proofErr w:type="spellEnd"/>
      <w:r>
        <w:rPr>
          <w:lang w:val="en-US"/>
        </w:rPr>
        <w:t xml:space="preserve"> 1x1-6 </w:t>
      </w:r>
      <w:proofErr w:type="spellStart"/>
      <w:r>
        <w:rPr>
          <w:lang w:val="en-US"/>
        </w:rPr>
        <w:t>tarv</w:t>
      </w:r>
      <w:proofErr w:type="spellEnd"/>
      <w:r>
        <w:rPr>
          <w:lang w:val="en-US"/>
        </w:rPr>
        <w:t>.</w:t>
      </w:r>
    </w:p>
    <w:p w:rsidR="00642E0F" w:rsidRDefault="00642E0F" w:rsidP="00642E0F">
      <w:pPr>
        <w:pStyle w:val="Luettelokappale"/>
        <w:numPr>
          <w:ilvl w:val="1"/>
          <w:numId w:val="1"/>
        </w:numPr>
      </w:pPr>
      <w:proofErr w:type="spellStart"/>
      <w:r w:rsidRPr="00642E0F">
        <w:t>Atrodual</w:t>
      </w:r>
      <w:proofErr w:type="spellEnd"/>
      <w:r w:rsidRPr="00642E0F">
        <w:t xml:space="preserve"> 1x4 sään ja 1x1-2 </w:t>
      </w:r>
      <w:proofErr w:type="spellStart"/>
      <w:r w:rsidRPr="00642E0F">
        <w:t>tarv</w:t>
      </w:r>
      <w:proofErr w:type="spellEnd"/>
      <w:r w:rsidRPr="00642E0F">
        <w:t>.</w:t>
      </w:r>
    </w:p>
    <w:p w:rsidR="00760611" w:rsidRPr="00642E0F" w:rsidRDefault="00760611" w:rsidP="00760611"/>
    <w:sectPr w:rsidR="00760611" w:rsidRPr="00642E0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D2D88"/>
    <w:multiLevelType w:val="hybridMultilevel"/>
    <w:tmpl w:val="5B2614A2"/>
    <w:lvl w:ilvl="0" w:tplc="2F4E2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FA"/>
    <w:rsid w:val="000854EB"/>
    <w:rsid w:val="00331EE3"/>
    <w:rsid w:val="00333190"/>
    <w:rsid w:val="00431440"/>
    <w:rsid w:val="00450AFA"/>
    <w:rsid w:val="004E73EE"/>
    <w:rsid w:val="00567E72"/>
    <w:rsid w:val="00642E0F"/>
    <w:rsid w:val="0076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9EECF-54A8-41A4-8D8D-8554254D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5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A745A49F</Template>
  <TotalTime>27</TotalTime>
  <Pages>1</Pages>
  <Words>130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Pori PETU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Järvinen Santtu</dc:creator>
  <cp:keywords/>
  <dc:description/>
  <cp:lastModifiedBy>Järvinen Santtu</cp:lastModifiedBy>
  <cp:revision>7</cp:revision>
  <dcterms:created xsi:type="dcterms:W3CDTF">2020-05-20T06:19:00Z</dcterms:created>
  <dcterms:modified xsi:type="dcterms:W3CDTF">2020-05-20T06:46:00Z</dcterms:modified>
</cp:coreProperties>
</file>